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67" w:type="dxa"/>
            <w:gridSpan w:val="2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Identificação do </w:t>
            </w:r>
            <w:r>
              <w:rPr>
                <w:rFonts w:cs="Arial"/>
                <w:b/>
                <w:szCs w:val="20"/>
              </w:rPr>
              <w:t>Formando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67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cs="Arial"/>
                <w:szCs w:val="20"/>
                <w:lang w:val="pt-PT"/>
              </w:rPr>
            </w:pPr>
            <w:bookmarkStart w:id="0" w:name="_GoBack"/>
            <w:r>
              <w:rPr>
                <w:rFonts w:cs="Arial"/>
                <w:b/>
                <w:bCs/>
                <w:szCs w:val="20"/>
              </w:rPr>
              <w:t>Nome: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rFonts w:hint="default"/>
                <w:sz w:val="18"/>
                <w:szCs w:val="22"/>
                <w:lang w:val="pt-PT"/>
              </w:rPr>
              <w:t>[nome]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67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Curso:</w:t>
            </w:r>
            <w:r>
              <w:rPr>
                <w:rFonts w:cs="Arial"/>
                <w:b/>
                <w:bCs/>
              </w:rPr>
              <w:t xml:space="preserve"> Técnico de Gestão e Programação de Sistemas Informáticos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644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cs="Arial"/>
                <w:b/>
                <w:bCs/>
                <w:szCs w:val="20"/>
                <w:lang w:val="pt-PT"/>
              </w:rPr>
            </w:pPr>
            <w:r>
              <w:rPr>
                <w:rFonts w:cs="Arial"/>
                <w:b/>
                <w:bCs/>
                <w:szCs w:val="20"/>
              </w:rPr>
              <w:t xml:space="preserve">Ano/Turma: 3º / </w:t>
            </w:r>
            <w:r>
              <w:rPr>
                <w:rFonts w:hint="default" w:cs="Arial"/>
                <w:b w:val="0"/>
                <w:bCs w:val="0"/>
                <w:szCs w:val="20"/>
                <w:lang w:val="pt-PT"/>
              </w:rPr>
              <w:t>[turma]</w:t>
            </w:r>
          </w:p>
        </w:tc>
        <w:tc>
          <w:tcPr>
            <w:tcW w:w="442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cs="Arial"/>
                <w:b/>
                <w:bCs/>
                <w:szCs w:val="20"/>
                <w:lang w:val="pt-PT"/>
              </w:rPr>
            </w:pPr>
            <w:r>
              <w:rPr>
                <w:rFonts w:cs="Arial"/>
                <w:b/>
                <w:bCs/>
                <w:szCs w:val="20"/>
              </w:rPr>
              <w:t xml:space="preserve">Nº </w:t>
            </w:r>
            <w:r>
              <w:rPr>
                <w:rFonts w:hint="default" w:cs="Arial"/>
                <w:color w:val="58595B"/>
                <w:szCs w:val="20"/>
                <w:shd w:val="clear" w:color="auto" w:fill="FFFFFF"/>
                <w:lang w:val="pt-PT"/>
              </w:rPr>
              <w:t>[nr]</w:t>
            </w:r>
          </w:p>
        </w:tc>
      </w:tr>
    </w:tbl>
    <w:p>
      <w:pPr>
        <w:spacing w:line="240" w:lineRule="auto"/>
        <w:jc w:val="left"/>
        <w:rPr>
          <w:rFonts w:cs="Arial"/>
          <w:szCs w:val="20"/>
        </w:rPr>
      </w:pPr>
    </w:p>
    <w:tbl>
      <w:tblPr>
        <w:tblStyle w:val="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496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551" w:type="dxa"/>
            <w:vMerge w:val="restart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4965" w:type="dxa"/>
            <w:vMerge w:val="restart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Atividade Diária</w:t>
            </w:r>
          </w:p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sz w:val="14"/>
                <w:szCs w:val="20"/>
              </w:rPr>
              <w:t>(Registo efetuado pelo formando)</w:t>
            </w:r>
          </w:p>
        </w:tc>
        <w:tc>
          <w:tcPr>
            <w:tcW w:w="2551" w:type="dxa"/>
            <w:gridSpan w:val="2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Assinaturas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Merge w:val="continue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4965" w:type="dxa"/>
            <w:vMerge w:val="continue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275" w:type="dxa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Formando</w:t>
            </w:r>
          </w:p>
        </w:tc>
        <w:tc>
          <w:tcPr>
            <w:tcW w:w="1276" w:type="dxa"/>
            <w:shd w:val="clear" w:color="auto" w:fill="E6E6E6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Tutor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continue"/>
            <w:shd w:val="clear" w:color="auto" w:fill="auto"/>
          </w:tcPr>
          <w:p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</w:tbl>
    <w:p>
      <w:pPr>
        <w:spacing w:line="240" w:lineRule="auto"/>
        <w:rPr>
          <w:rFonts w:eastAsia="Calibri"/>
          <w:szCs w:val="22"/>
          <w:lang w:eastAsia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127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9072" w:type="dxa"/>
      <w:tblInd w:w="0" w:type="dxa"/>
      <w:tblBorders>
        <w:top w:val="single" w:color="767171" w:sz="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78"/>
      <w:gridCol w:w="5196"/>
      <w:gridCol w:w="1898"/>
    </w:tblGrid>
    <w:tr>
      <w:tblPrEx>
        <w:tblBorders>
          <w:top w:val="single" w:color="76717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85" w:type="dxa"/>
          <w:tcBorders>
            <w:top w:val="single" w:color="auto" w:sz="8" w:space="0"/>
            <w:left w:val="nil"/>
            <w:bottom w:val="nil"/>
            <w:right w:val="nil"/>
          </w:tcBorders>
        </w:tcPr>
        <w:p>
          <w:pPr>
            <w:spacing w:line="240" w:lineRule="auto"/>
            <w:jc w:val="left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Imp. PEA-3.4-002-0</w:t>
          </w:r>
        </w:p>
      </w:tc>
      <w:tc>
        <w:tcPr>
          <w:tcW w:w="5181" w:type="dxa"/>
          <w:tcBorders>
            <w:top w:val="single" w:color="auto" w:sz="8" w:space="0"/>
            <w:left w:val="nil"/>
            <w:bottom w:val="nil"/>
            <w:right w:val="nil"/>
          </w:tcBorders>
        </w:tcPr>
        <w:p>
          <w:pPr>
            <w:spacing w:line="240" w:lineRule="auto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drawing>
              <wp:inline distT="0" distB="0" distL="0" distR="0">
                <wp:extent cx="3152775" cy="330200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71" r="101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6" w:type="dxa"/>
          <w:tcBorders>
            <w:top w:val="single" w:color="auto" w:sz="8" w:space="0"/>
            <w:left w:val="nil"/>
            <w:bottom w:val="nil"/>
            <w:right w:val="nil"/>
          </w:tcBorders>
        </w:tcPr>
        <w:p>
          <w:pPr>
            <w:spacing w:line="240" w:lineRule="auto"/>
            <w:jc w:val="right"/>
            <w:rPr>
              <w:rFonts w:eastAsia="Calibri" w:cs="Arial"/>
              <w:color w:val="000000"/>
              <w:sz w:val="16"/>
              <w:szCs w:val="22"/>
              <w:lang w:eastAsia="en-US"/>
            </w:rPr>
          </w:pP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instrText xml:space="preserve">PAGE  \* Arabic  \* MERGEFORMAT</w:instrTex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1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end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/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instrText xml:space="preserve">NUMPAGES  \* Arabic  \* MERGEFORMAT</w:instrTex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t>1</w:t>
          </w:r>
          <w:r>
            <w:rPr>
              <w:rFonts w:eastAsia="Calibri" w:cs="Arial"/>
              <w:color w:val="000000"/>
              <w:sz w:val="16"/>
              <w:szCs w:val="22"/>
              <w:lang w:eastAsia="en-US"/>
            </w:rPr>
            <w:fldChar w:fldCharType="end"/>
          </w:r>
        </w:p>
      </w:tc>
    </w:tr>
  </w:tbl>
  <w:p>
    <w:pPr>
      <w:pStyle w:val="11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0" w:type="auto"/>
      <w:tblInd w:w="0" w:type="dxa"/>
      <w:tblBorders>
        <w:top w:val="none" w:color="auto" w:sz="0" w:space="0"/>
        <w:left w:val="none" w:color="auto" w:sz="0" w:space="0"/>
        <w:bottom w:val="single" w:color="767171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371"/>
      <w:gridCol w:w="1915"/>
    </w:tblGrid>
    <w:tr>
      <w:tblPrEx>
        <w:tblBorders>
          <w:top w:val="none" w:color="auto" w:sz="0" w:space="0"/>
          <w:left w:val="none" w:color="auto" w:sz="0" w:space="0"/>
          <w:bottom w:val="single" w:color="767171" w:sz="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513" w:type="dxa"/>
          <w:tcBorders>
            <w:bottom w:val="single" w:color="auto" w:sz="8" w:space="0"/>
          </w:tcBorders>
          <w:vAlign w:val="bottom"/>
        </w:tcPr>
        <w:p>
          <w:pPr>
            <w:spacing w:before="120" w:line="240" w:lineRule="auto"/>
            <w:jc w:val="left"/>
            <w:rPr>
              <w:rFonts w:eastAsia="Calibri" w:cs="Arial"/>
              <w:b/>
              <w:sz w:val="24"/>
              <w:szCs w:val="22"/>
              <w:lang w:eastAsia="en-US"/>
            </w:rPr>
          </w:pPr>
          <w:r>
            <w:rPr>
              <w:rFonts w:eastAsia="Calibri" w:cs="Arial"/>
              <w:b/>
              <w:sz w:val="24"/>
              <w:szCs w:val="22"/>
              <w:lang w:eastAsia="en-US"/>
            </w:rPr>
            <w:t>Folha de Presenças e Registo de Atividades Semanal</w:t>
          </w:r>
        </w:p>
      </w:tc>
      <w:tc>
        <w:tcPr>
          <w:tcW w:w="1547" w:type="dxa"/>
          <w:tcBorders>
            <w:bottom w:val="single" w:color="auto" w:sz="8" w:space="0"/>
          </w:tcBorders>
        </w:tcPr>
        <w:p>
          <w:pPr>
            <w:spacing w:before="120" w:line="240" w:lineRule="auto"/>
            <w:jc w:val="right"/>
            <w:rPr>
              <w:rFonts w:eastAsia="Calibri"/>
              <w:sz w:val="22"/>
              <w:szCs w:val="22"/>
              <w:lang w:eastAsia="en-US"/>
            </w:rPr>
          </w:pPr>
          <w:r>
            <w:rPr>
              <w:rFonts w:eastAsia="Calibri"/>
              <w:sz w:val="22"/>
              <w:lang w:eastAsia="en-US"/>
            </w:rPr>
            <w:drawing>
              <wp:inline distT="0" distB="0" distL="0" distR="0">
                <wp:extent cx="1078865" cy="524510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3"/>
      <w:tabs>
        <w:tab w:val="clear" w:pos="8504"/>
      </w:tabs>
      <w:rPr>
        <w:sz w:val="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90"/>
    <w:rsid w:val="00007871"/>
    <w:rsid w:val="00011373"/>
    <w:rsid w:val="00017497"/>
    <w:rsid w:val="00040B36"/>
    <w:rsid w:val="000479B5"/>
    <w:rsid w:val="0005382B"/>
    <w:rsid w:val="0005501C"/>
    <w:rsid w:val="00060486"/>
    <w:rsid w:val="00063351"/>
    <w:rsid w:val="00085795"/>
    <w:rsid w:val="000A4222"/>
    <w:rsid w:val="000A45BB"/>
    <w:rsid w:val="000B00DD"/>
    <w:rsid w:val="000B5E9F"/>
    <w:rsid w:val="000F02F9"/>
    <w:rsid w:val="000F08E0"/>
    <w:rsid w:val="000F32E1"/>
    <w:rsid w:val="00112602"/>
    <w:rsid w:val="00115785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5474F"/>
    <w:rsid w:val="002644F6"/>
    <w:rsid w:val="00290B4E"/>
    <w:rsid w:val="002A28F5"/>
    <w:rsid w:val="002B78F9"/>
    <w:rsid w:val="002C758B"/>
    <w:rsid w:val="002F04B1"/>
    <w:rsid w:val="002F10AA"/>
    <w:rsid w:val="002F7387"/>
    <w:rsid w:val="00300331"/>
    <w:rsid w:val="0030213D"/>
    <w:rsid w:val="003070B5"/>
    <w:rsid w:val="00312C96"/>
    <w:rsid w:val="0033063F"/>
    <w:rsid w:val="003356EA"/>
    <w:rsid w:val="00335A79"/>
    <w:rsid w:val="003423A2"/>
    <w:rsid w:val="00387657"/>
    <w:rsid w:val="00394BD3"/>
    <w:rsid w:val="00395571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51039"/>
    <w:rsid w:val="0045260B"/>
    <w:rsid w:val="00456DE0"/>
    <w:rsid w:val="004670BE"/>
    <w:rsid w:val="00474D26"/>
    <w:rsid w:val="00487441"/>
    <w:rsid w:val="004B6B86"/>
    <w:rsid w:val="004C3932"/>
    <w:rsid w:val="004D1A91"/>
    <w:rsid w:val="004E17C8"/>
    <w:rsid w:val="004F62AE"/>
    <w:rsid w:val="004F718C"/>
    <w:rsid w:val="005025FC"/>
    <w:rsid w:val="00504E20"/>
    <w:rsid w:val="00512B9D"/>
    <w:rsid w:val="005145A4"/>
    <w:rsid w:val="00516373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7335"/>
    <w:rsid w:val="005C0CBD"/>
    <w:rsid w:val="005D38FD"/>
    <w:rsid w:val="005F4DE5"/>
    <w:rsid w:val="00606DD3"/>
    <w:rsid w:val="0061532F"/>
    <w:rsid w:val="00643FE9"/>
    <w:rsid w:val="00652AFA"/>
    <w:rsid w:val="00656689"/>
    <w:rsid w:val="00656808"/>
    <w:rsid w:val="00690753"/>
    <w:rsid w:val="00692265"/>
    <w:rsid w:val="00694FA5"/>
    <w:rsid w:val="006A2474"/>
    <w:rsid w:val="006D3A4E"/>
    <w:rsid w:val="006D6B51"/>
    <w:rsid w:val="006D7318"/>
    <w:rsid w:val="006E1551"/>
    <w:rsid w:val="006E3012"/>
    <w:rsid w:val="006E5E9F"/>
    <w:rsid w:val="006E64AE"/>
    <w:rsid w:val="0074092F"/>
    <w:rsid w:val="00740CF4"/>
    <w:rsid w:val="007457CA"/>
    <w:rsid w:val="00754329"/>
    <w:rsid w:val="007667EB"/>
    <w:rsid w:val="0077141F"/>
    <w:rsid w:val="00774A2D"/>
    <w:rsid w:val="00782CB6"/>
    <w:rsid w:val="00784141"/>
    <w:rsid w:val="00784B9A"/>
    <w:rsid w:val="007869A2"/>
    <w:rsid w:val="0079616E"/>
    <w:rsid w:val="00796EA2"/>
    <w:rsid w:val="0079714F"/>
    <w:rsid w:val="007B5D88"/>
    <w:rsid w:val="007B7290"/>
    <w:rsid w:val="007D091A"/>
    <w:rsid w:val="007E2424"/>
    <w:rsid w:val="007F215A"/>
    <w:rsid w:val="007F587C"/>
    <w:rsid w:val="008056FD"/>
    <w:rsid w:val="00833CF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87A03"/>
    <w:rsid w:val="00894C93"/>
    <w:rsid w:val="00896C39"/>
    <w:rsid w:val="008B055A"/>
    <w:rsid w:val="008B248A"/>
    <w:rsid w:val="008C03F5"/>
    <w:rsid w:val="008D07CD"/>
    <w:rsid w:val="008E2BE2"/>
    <w:rsid w:val="008E3746"/>
    <w:rsid w:val="009058C9"/>
    <w:rsid w:val="00910143"/>
    <w:rsid w:val="0091131A"/>
    <w:rsid w:val="00914710"/>
    <w:rsid w:val="00922249"/>
    <w:rsid w:val="00925A1A"/>
    <w:rsid w:val="00941395"/>
    <w:rsid w:val="00945A05"/>
    <w:rsid w:val="00971BFF"/>
    <w:rsid w:val="00973B62"/>
    <w:rsid w:val="009F4851"/>
    <w:rsid w:val="00A13486"/>
    <w:rsid w:val="00A15528"/>
    <w:rsid w:val="00A17E12"/>
    <w:rsid w:val="00A20BE8"/>
    <w:rsid w:val="00A337EE"/>
    <w:rsid w:val="00A34639"/>
    <w:rsid w:val="00A42449"/>
    <w:rsid w:val="00A52087"/>
    <w:rsid w:val="00A5674B"/>
    <w:rsid w:val="00A96F87"/>
    <w:rsid w:val="00AB1CFC"/>
    <w:rsid w:val="00AF5C6C"/>
    <w:rsid w:val="00B06D6D"/>
    <w:rsid w:val="00B425D0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4355"/>
    <w:rsid w:val="00BF5F3A"/>
    <w:rsid w:val="00C0184C"/>
    <w:rsid w:val="00C02CB4"/>
    <w:rsid w:val="00C115CA"/>
    <w:rsid w:val="00C22E6D"/>
    <w:rsid w:val="00C2379A"/>
    <w:rsid w:val="00C5700E"/>
    <w:rsid w:val="00C77CAE"/>
    <w:rsid w:val="00C9129F"/>
    <w:rsid w:val="00CA00B4"/>
    <w:rsid w:val="00CB5A83"/>
    <w:rsid w:val="00CC22A8"/>
    <w:rsid w:val="00CC23B8"/>
    <w:rsid w:val="00CF3A82"/>
    <w:rsid w:val="00D056D3"/>
    <w:rsid w:val="00D2695F"/>
    <w:rsid w:val="00D3195E"/>
    <w:rsid w:val="00D43B84"/>
    <w:rsid w:val="00D47ACE"/>
    <w:rsid w:val="00D62A4D"/>
    <w:rsid w:val="00D65AA5"/>
    <w:rsid w:val="00D72595"/>
    <w:rsid w:val="00D7482A"/>
    <w:rsid w:val="00D80BE7"/>
    <w:rsid w:val="00D87B68"/>
    <w:rsid w:val="00D97EC8"/>
    <w:rsid w:val="00DA4A68"/>
    <w:rsid w:val="00DB0037"/>
    <w:rsid w:val="00DB7972"/>
    <w:rsid w:val="00DC6F34"/>
    <w:rsid w:val="00E018C4"/>
    <w:rsid w:val="00E12FE6"/>
    <w:rsid w:val="00E23C0F"/>
    <w:rsid w:val="00E2621B"/>
    <w:rsid w:val="00E315E5"/>
    <w:rsid w:val="00E336A1"/>
    <w:rsid w:val="00E37D1E"/>
    <w:rsid w:val="00E40E42"/>
    <w:rsid w:val="00E42B5D"/>
    <w:rsid w:val="00E73AB8"/>
    <w:rsid w:val="00E80190"/>
    <w:rsid w:val="00EC3129"/>
    <w:rsid w:val="00EC7D06"/>
    <w:rsid w:val="00ED756D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56606"/>
    <w:rsid w:val="00F86B26"/>
    <w:rsid w:val="00F87658"/>
    <w:rsid w:val="00FA1B3B"/>
    <w:rsid w:val="00FA3840"/>
    <w:rsid w:val="00FA5D31"/>
    <w:rsid w:val="00FB664E"/>
    <w:rsid w:val="00FC5627"/>
    <w:rsid w:val="00FE3D41"/>
    <w:rsid w:val="00FF2846"/>
    <w:rsid w:val="00FF60E0"/>
    <w:rsid w:val="210C6222"/>
    <w:rsid w:val="39AF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Arial" w:hAnsi="Arial" w:eastAsia="Times New Roman" w:cs="Times New Roman"/>
      <w:szCs w:val="24"/>
      <w:lang w:val="pt-PT" w:eastAsia="pt-PT" w:bidi="ar-SA"/>
    </w:rPr>
  </w:style>
  <w:style w:type="paragraph" w:styleId="2">
    <w:name w:val="heading 1"/>
    <w:basedOn w:val="3"/>
    <w:next w:val="1"/>
    <w:link w:val="20"/>
    <w:qFormat/>
    <w:uiPriority w:val="0"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76092" w:themeColor="accent1" w:themeShade="BF"/>
      <w:sz w:val="28"/>
      <w:szCs w:val="32"/>
    </w:rPr>
  </w:style>
  <w:style w:type="paragraph" w:styleId="4">
    <w:name w:val="heading 2"/>
    <w:basedOn w:val="1"/>
    <w:next w:val="1"/>
    <w:link w:val="24"/>
    <w:semiHidden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  <w:pPr>
      <w:spacing w:after="100"/>
    </w:p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basedOn w:val="5"/>
    <w:qFormat/>
    <w:uiPriority w:val="0"/>
  </w:style>
  <w:style w:type="paragraph" w:styleId="9">
    <w:name w:val="toc 3"/>
    <w:basedOn w:val="1"/>
    <w:next w:val="1"/>
    <w:unhideWhenUsed/>
    <w:uiPriority w:val="39"/>
    <w:pPr>
      <w:spacing w:after="100" w:line="259" w:lineRule="auto"/>
      <w:ind w:left="44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10">
    <w:name w:val="toc 9"/>
    <w:basedOn w:val="1"/>
    <w:next w:val="1"/>
    <w:unhideWhenUsed/>
    <w:qFormat/>
    <w:uiPriority w:val="39"/>
    <w:pPr>
      <w:spacing w:after="100" w:line="259" w:lineRule="auto"/>
      <w:ind w:left="176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11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2">
    <w:name w:val="toc 8"/>
    <w:basedOn w:val="1"/>
    <w:next w:val="1"/>
    <w:unhideWhenUsed/>
    <w:uiPriority w:val="39"/>
    <w:pPr>
      <w:spacing w:after="100" w:line="259" w:lineRule="auto"/>
      <w:ind w:left="154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13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00"/>
    </w:pPr>
  </w:style>
  <w:style w:type="paragraph" w:styleId="15">
    <w:name w:val="toc 4"/>
    <w:basedOn w:val="1"/>
    <w:next w:val="1"/>
    <w:unhideWhenUsed/>
    <w:qFormat/>
    <w:uiPriority w:val="39"/>
    <w:pPr>
      <w:spacing w:after="100" w:line="259" w:lineRule="auto"/>
      <w:ind w:left="66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16">
    <w:name w:val="toc 5"/>
    <w:basedOn w:val="1"/>
    <w:next w:val="1"/>
    <w:unhideWhenUsed/>
    <w:uiPriority w:val="39"/>
    <w:pPr>
      <w:spacing w:after="100" w:line="259" w:lineRule="auto"/>
      <w:ind w:left="88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17">
    <w:name w:val="toc 6"/>
    <w:basedOn w:val="1"/>
    <w:next w:val="1"/>
    <w:unhideWhenUsed/>
    <w:qFormat/>
    <w:uiPriority w:val="39"/>
    <w:pPr>
      <w:spacing w:after="100" w:line="259" w:lineRule="auto"/>
      <w:ind w:left="110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18">
    <w:name w:val="toc 7"/>
    <w:basedOn w:val="1"/>
    <w:next w:val="1"/>
    <w:unhideWhenUsed/>
    <w:qFormat/>
    <w:uiPriority w:val="39"/>
    <w:pPr>
      <w:spacing w:after="100" w:line="259" w:lineRule="auto"/>
      <w:ind w:left="1320"/>
      <w:jc w:val="left"/>
    </w:pPr>
    <w:rPr>
      <w:rFonts w:asciiTheme="minorHAnsi" w:hAnsiTheme="minorHAnsi" w:eastAsiaTheme="minorEastAsia" w:cstheme="minorBidi"/>
      <w:sz w:val="22"/>
      <w:szCs w:val="22"/>
    </w:rPr>
  </w:style>
  <w:style w:type="table" w:styleId="19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Título 1 Caráter"/>
    <w:basedOn w:val="5"/>
    <w:link w:val="2"/>
    <w:uiPriority w:val="0"/>
    <w:rPr>
      <w:rFonts w:ascii="Arial" w:hAnsi="Arial" w:eastAsiaTheme="majorEastAsia" w:cstheme="majorBidi"/>
      <w:b/>
      <w:color w:val="376092" w:themeColor="accent1" w:themeShade="BF"/>
      <w:sz w:val="28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pt-PT" w:eastAsia="pt-PT" w:bidi="ar-SA"/>
    </w:rPr>
  </w:style>
  <w:style w:type="paragraph" w:customStyle="1" w:styleId="23">
    <w:name w:val="TOC Heading"/>
    <w:basedOn w:val="4"/>
    <w:next w:val="1"/>
    <w:unhideWhenUsed/>
    <w:qFormat/>
    <w:uiPriority w:val="39"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character" w:customStyle="1" w:styleId="24">
    <w:name w:val="Título 2 Caráter"/>
    <w:basedOn w:val="5"/>
    <w:link w:val="4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table" w:customStyle="1" w:styleId="25">
    <w:name w:val="Tabela com grelha1"/>
    <w:basedOn w:val="6"/>
    <w:uiPriority w:val="3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ela com grelha2"/>
    <w:basedOn w:val="6"/>
    <w:uiPriority w:val="3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37CF-F855-4F84-9908-ADC491689745}">
  <ds:schemaRefs/>
</ds:datastoreItem>
</file>

<file path=customXml/itemProps2.xml><?xml version="1.0" encoding="utf-8"?>
<ds:datastoreItem xmlns:ds="http://schemas.openxmlformats.org/officeDocument/2006/customXml" ds:itemID="{462ABFF8-9EF2-48C0-927C-5934B7EA98CF}">
  <ds:schemaRefs/>
</ds:datastoreItem>
</file>

<file path=customXml/itemProps3.xml><?xml version="1.0" encoding="utf-8"?>
<ds:datastoreItem xmlns:ds="http://schemas.openxmlformats.org/officeDocument/2006/customXml" ds:itemID="{84C3B94B-7030-410F-9B9B-68A431032910}">
  <ds:schemaRefs/>
</ds:datastoreItem>
</file>

<file path=customXml/itemProps4.xml><?xml version="1.0" encoding="utf-8"?>
<ds:datastoreItem xmlns:ds="http://schemas.openxmlformats.org/officeDocument/2006/customXml" ds:itemID="{4C84F82A-BAD8-4392-882D-A893391985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Imp. PEA-3.4-002-0 Folha de Presenças e Registo de Atividades Semanal</Template>
  <Company>Epad - Luso-Formatar, SA</Company>
  <Pages>1</Pages>
  <Words>85</Words>
  <Characters>459</Characters>
  <Lines>3</Lines>
  <Paragraphs>1</Paragraphs>
  <TotalTime>1</TotalTime>
  <ScaleCrop>false</ScaleCrop>
  <LinksUpToDate>false</LinksUpToDate>
  <CharactersWithSpaces>543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2022-12-05T11:03:00Z</dcterms:created>
  <dc:creator>Rui Caldeira</dc:creator>
  <cp:lastModifiedBy>rodri</cp:lastModifiedBy>
  <cp:lastPrinted>2016-01-28T14:10:00Z</cp:lastPrinted>
  <dcterms:modified xsi:type="dcterms:W3CDTF">2023-05-19T20:25:33Z</dcterms:modified>
  <dc:title>Imp. ADM-2.1-001-0 Geral Vertical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  <property fmtid="{D5CDD505-2E9C-101B-9397-08002B2CF9AE}" pid="3" name="KSOProductBuildVer">
    <vt:lpwstr>2070-11.2.0.11537</vt:lpwstr>
  </property>
  <property fmtid="{D5CDD505-2E9C-101B-9397-08002B2CF9AE}" pid="4" name="ICV">
    <vt:lpwstr>1A81DA263AF847F7A991923EC9BF1CE8</vt:lpwstr>
  </property>
</Properties>
</file>